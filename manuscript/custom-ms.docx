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34DD" w14:textId="6207FCE5" w:rsidR="008F7F6D" w:rsidRDefault="00000000" w:rsidP="00AC29BE">
      <w:pPr>
        <w:pStyle w:val="Author"/>
      </w:pPr>
      <w:r>
        <w:t xml:space="preserve">Title </w:t>
      </w:r>
    </w:p>
    <w:p w14:paraId="4797E33E" w14:textId="77777777" w:rsidR="008F7F6D" w:rsidRDefault="00000000" w:rsidP="005B6C33">
      <w:pPr>
        <w:pStyle w:val="Subtitle"/>
      </w:pPr>
      <w:r>
        <w:t xml:space="preserve"> Subtitle </w:t>
      </w:r>
    </w:p>
    <w:p w14:paraId="28F59D03" w14:textId="26904BD7" w:rsidR="008F7F6D" w:rsidRDefault="00DF4508" w:rsidP="0041483D">
      <w:pPr>
        <w:pStyle w:val="Author"/>
      </w:pPr>
      <w:r w:rsidRPr="00D60050">
        <w:t>Author</w:t>
      </w:r>
      <w:r>
        <w:t xml:space="preserve"> </w:t>
      </w:r>
    </w:p>
    <w:p w14:paraId="71954D9C" w14:textId="77777777" w:rsidR="008F7F6D" w:rsidRDefault="00000000" w:rsidP="005B6C33">
      <w:pPr>
        <w:pStyle w:val="NoSpacing"/>
      </w:pPr>
      <w:r>
        <w:t xml:space="preserve"> </w:t>
      </w:r>
      <w:r w:rsidRPr="00D60050">
        <w:t>Date</w:t>
      </w:r>
      <w:r>
        <w:t xml:space="preserve"> </w:t>
      </w:r>
    </w:p>
    <w:p w14:paraId="07CF4B7E" w14:textId="77777777" w:rsidR="008F7F6D" w:rsidRDefault="00000000" w:rsidP="00D60050">
      <w:pPr>
        <w:pStyle w:val="Abstract"/>
      </w:pPr>
      <w:r>
        <w:t xml:space="preserve"> Abstract </w:t>
      </w:r>
    </w:p>
    <w:p w14:paraId="368FD0F4" w14:textId="77777777" w:rsidR="008F7F6D" w:rsidRDefault="00000000" w:rsidP="005F49E6">
      <w:pPr>
        <w:pStyle w:val="Heading1"/>
      </w:pPr>
      <w:bookmarkStart w:id="0" w:name="heading-1"/>
      <w:r>
        <w:t xml:space="preserve"> Heading 1 </w:t>
      </w:r>
      <w:bookmarkEnd w:id="0"/>
    </w:p>
    <w:p w14:paraId="464FF29D" w14:textId="77777777" w:rsidR="008F7F6D" w:rsidRDefault="00000000" w:rsidP="005F49E6">
      <w:pPr>
        <w:pStyle w:val="Heading2"/>
      </w:pPr>
      <w:bookmarkStart w:id="1" w:name="heading-2"/>
      <w:r>
        <w:t xml:space="preserve"> Heading 2 </w:t>
      </w:r>
      <w:bookmarkEnd w:id="1"/>
    </w:p>
    <w:p w14:paraId="041B3FF0" w14:textId="77777777" w:rsidR="008F7F6D" w:rsidRDefault="00000000" w:rsidP="005F49E6">
      <w:pPr>
        <w:pStyle w:val="Heading3"/>
      </w:pPr>
      <w:bookmarkStart w:id="2" w:name="heading-3"/>
      <w:r>
        <w:t xml:space="preserve"> Heading 3 </w:t>
      </w:r>
      <w:bookmarkEnd w:id="2"/>
    </w:p>
    <w:p w14:paraId="247097EE" w14:textId="77777777" w:rsidR="008F7F6D" w:rsidRDefault="00000000" w:rsidP="005F49E6">
      <w:pPr>
        <w:pStyle w:val="Heading4"/>
      </w:pPr>
      <w:bookmarkStart w:id="3" w:name="heading-4"/>
      <w:r>
        <w:t xml:space="preserve"> Heading 4 </w:t>
      </w:r>
      <w:bookmarkEnd w:id="3"/>
    </w:p>
    <w:p w14:paraId="0E8152B7" w14:textId="77777777" w:rsidR="008F7F6D" w:rsidRDefault="00000000" w:rsidP="007E2299">
      <w:pPr>
        <w:pStyle w:val="Heading5"/>
      </w:pPr>
      <w:bookmarkStart w:id="4" w:name="heading-5"/>
      <w:r>
        <w:t xml:space="preserve"> Heading 5 </w:t>
      </w:r>
      <w:bookmarkEnd w:id="4"/>
    </w:p>
    <w:p w14:paraId="124EF460" w14:textId="77777777" w:rsidR="008F7F6D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A01BBB2" w14:textId="77777777" w:rsidR="008F7F6D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F8A9E0A" w14:textId="77777777" w:rsidR="008F7F6D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3DDC191" w14:textId="77777777" w:rsidR="008F7F6D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D57D303" w14:textId="77777777" w:rsidR="008F7F6D" w:rsidRDefault="00000000">
      <w:pPr>
        <w:pStyle w:val="FirstParagraph"/>
      </w:pPr>
      <w:r>
        <w:t xml:space="preserve"> First Paragraph. </w:t>
      </w:r>
    </w:p>
    <w:p w14:paraId="4D46CCF7" w14:textId="77777777" w:rsidR="008F7F6D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0320662" w14:textId="77777777" w:rsidR="008F7F6D" w:rsidRDefault="00000000">
      <w:pPr>
        <w:pStyle w:val="BlockText"/>
      </w:pPr>
      <w:r>
        <w:t xml:space="preserve"> Block Text. </w:t>
      </w:r>
    </w:p>
    <w:p w14:paraId="0A2BB19A" w14:textId="77777777" w:rsidR="008F7F6D" w:rsidRDefault="00000000" w:rsidP="002E0F47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8F7F6D" w14:paraId="2D3AA8FE" w14:textId="77777777" w:rsidTr="008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94905CF" w14:textId="77777777" w:rsidR="008F7F6D" w:rsidRDefault="00000000" w:rsidP="002E0F47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170BE21" w14:textId="77777777" w:rsidR="008F7F6D" w:rsidRDefault="00000000" w:rsidP="002E0F47">
            <w:pPr>
              <w:pStyle w:val="Compact"/>
            </w:pPr>
            <w:r>
              <w:t xml:space="preserve"> Table </w:t>
            </w:r>
          </w:p>
        </w:tc>
      </w:tr>
      <w:tr w:rsidR="008F7F6D" w14:paraId="0886363D" w14:textId="77777777">
        <w:tc>
          <w:tcPr>
            <w:tcW w:w="0" w:type="auto"/>
          </w:tcPr>
          <w:p w14:paraId="3E71EA2C" w14:textId="77777777" w:rsidR="008F7F6D" w:rsidRDefault="00000000" w:rsidP="002E0F47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33161EB" w14:textId="77777777" w:rsidR="008F7F6D" w:rsidRDefault="00000000" w:rsidP="002E0F47">
            <w:pPr>
              <w:pStyle w:val="Compact"/>
            </w:pPr>
            <w:r>
              <w:t xml:space="preserve"> 2 </w:t>
            </w:r>
          </w:p>
        </w:tc>
      </w:tr>
    </w:tbl>
    <w:p w14:paraId="1FDB68AD" w14:textId="77777777" w:rsidR="008F7F6D" w:rsidRDefault="00000000" w:rsidP="001713AA">
      <w:pPr>
        <w:pStyle w:val="ImageCaption"/>
      </w:pPr>
      <w:r>
        <w:t xml:space="preserve"> Image Caption </w:t>
      </w:r>
    </w:p>
    <w:p w14:paraId="3F4B7643" w14:textId="77777777" w:rsidR="008F7F6D" w:rsidRDefault="00000000">
      <w:pPr>
        <w:pStyle w:val="DefinitionTerm"/>
      </w:pPr>
      <w:r>
        <w:t xml:space="preserve"> DefinitionTerm </w:t>
      </w:r>
    </w:p>
    <w:p w14:paraId="4D04B1C5" w14:textId="77777777" w:rsidR="008F7F6D" w:rsidRDefault="00000000">
      <w:pPr>
        <w:pStyle w:val="Definition"/>
      </w:pPr>
      <w:r>
        <w:t xml:space="preserve"> Definition </w:t>
      </w:r>
    </w:p>
    <w:p w14:paraId="4824ACB4" w14:textId="77777777" w:rsidR="008F7F6D" w:rsidRDefault="00000000">
      <w:pPr>
        <w:pStyle w:val="DefinitionTerm"/>
      </w:pPr>
      <w:r>
        <w:t xml:space="preserve"> DefinitionTerm </w:t>
      </w:r>
    </w:p>
    <w:p w14:paraId="420262F0" w14:textId="77777777" w:rsidR="008F7F6D" w:rsidRDefault="00000000">
      <w:pPr>
        <w:pStyle w:val="Definition"/>
      </w:pPr>
      <w:r>
        <w:t xml:space="preserve"> Definition </w:t>
      </w:r>
    </w:p>
    <w:sectPr w:rsidR="008F7F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0D0ED" w14:textId="77777777" w:rsidR="00D65327" w:rsidRDefault="00D65327">
      <w:r>
        <w:separator/>
      </w:r>
    </w:p>
  </w:endnote>
  <w:endnote w:type="continuationSeparator" w:id="0">
    <w:p w14:paraId="215C68B5" w14:textId="77777777" w:rsidR="00D65327" w:rsidRDefault="00D65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99444" w14:textId="77777777" w:rsidR="00D65327" w:rsidRDefault="00D65327">
      <w:r>
        <w:separator/>
      </w:r>
    </w:p>
  </w:footnote>
  <w:footnote w:type="continuationSeparator" w:id="0">
    <w:p w14:paraId="0C1E57D9" w14:textId="77777777" w:rsidR="00D65327" w:rsidRDefault="00D65327">
      <w:r>
        <w:continuationSeparator/>
      </w:r>
    </w:p>
  </w:footnote>
  <w:footnote w:id="1">
    <w:p w14:paraId="19A7FBCF" w14:textId="77777777" w:rsidR="008F7F6D" w:rsidRDefault="00000000" w:rsidP="0041483D">
      <w:pPr>
        <w:pStyle w:val="Author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26E21F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A3459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ACA00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98666784">
    <w:abstractNumId w:val="2"/>
  </w:num>
  <w:num w:numId="2" w16cid:durableId="379325229">
    <w:abstractNumId w:val="1"/>
  </w:num>
  <w:num w:numId="3" w16cid:durableId="38630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F6D"/>
    <w:rsid w:val="00026CE5"/>
    <w:rsid w:val="001713AA"/>
    <w:rsid w:val="001B3AAB"/>
    <w:rsid w:val="00207AC9"/>
    <w:rsid w:val="002224E3"/>
    <w:rsid w:val="002950BF"/>
    <w:rsid w:val="002B709F"/>
    <w:rsid w:val="002E0F47"/>
    <w:rsid w:val="0041483D"/>
    <w:rsid w:val="004E0FD3"/>
    <w:rsid w:val="005B6C33"/>
    <w:rsid w:val="005F49E6"/>
    <w:rsid w:val="006F7178"/>
    <w:rsid w:val="00704EF3"/>
    <w:rsid w:val="0079513B"/>
    <w:rsid w:val="007E2299"/>
    <w:rsid w:val="00831E51"/>
    <w:rsid w:val="008723AB"/>
    <w:rsid w:val="008F7F6D"/>
    <w:rsid w:val="009A086E"/>
    <w:rsid w:val="009E2CF2"/>
    <w:rsid w:val="00A85464"/>
    <w:rsid w:val="00AC29BE"/>
    <w:rsid w:val="00C957F9"/>
    <w:rsid w:val="00D60050"/>
    <w:rsid w:val="00D65327"/>
    <w:rsid w:val="00DF0BB2"/>
    <w:rsid w:val="00DF4508"/>
    <w:rsid w:val="00F1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AF3AA"/>
  <w15:docId w15:val="{3F7E2515-D571-F643-8709-2AA8B948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qFormat="1"/>
    <w:lsdException w:name="toc 2" w:qFormat="1"/>
    <w:lsdException w:name="toc 3" w:qFormat="1"/>
    <w:lsdException w:name="toc 4" w:qFormat="1"/>
    <w:lsdException w:name="caption" w:qFormat="1"/>
    <w:lsdException w:name="line number" w:qFormat="1"/>
    <w:lsdException w:name="Body Text 2" w:qFormat="1"/>
    <w:lsdException w:name="Hyperlink" w:qFormat="1"/>
    <w:lsdException w:name="FollowedHyperlink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6C33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qFormat/>
    <w:rsid w:val="005F49E6"/>
    <w:pPr>
      <w:keepNext/>
      <w:keepLines/>
      <w:spacing w:after="120" w:line="480" w:lineRule="auto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F49E6"/>
    <w:pPr>
      <w:keepNext/>
      <w:keepLines/>
      <w:spacing w:after="120" w:line="480" w:lineRule="auto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5F49E6"/>
    <w:pPr>
      <w:keepNext/>
      <w:keepLines/>
      <w:spacing w:after="120" w:line="480" w:lineRule="auto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5F49E6"/>
    <w:pPr>
      <w:keepNext/>
      <w:keepLines/>
      <w:spacing w:after="120" w:line="480" w:lineRule="auto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7E2299"/>
    <w:pPr>
      <w:keepNext/>
      <w:keepLines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26CE5"/>
    <w:pPr>
      <w:spacing w:after="12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713AA"/>
  </w:style>
  <w:style w:type="paragraph" w:styleId="Title">
    <w:name w:val="Title"/>
    <w:basedOn w:val="Normal"/>
    <w:next w:val="BodyText"/>
    <w:autoRedefine/>
    <w:qFormat/>
    <w:rsid w:val="005B6C33"/>
    <w:pPr>
      <w:keepNext/>
      <w:keepLines/>
      <w:spacing w:after="120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41483D"/>
    <w:pPr>
      <w:keepNext/>
      <w:keepLines/>
      <w:spacing w:after="120"/>
    </w:pPr>
    <w:rPr>
      <w:rFonts w:ascii="Arial" w:hAnsi="Arial"/>
    </w:rPr>
  </w:style>
  <w:style w:type="paragraph" w:styleId="Date">
    <w:name w:val="Date"/>
    <w:next w:val="BodyText"/>
    <w:autoRedefine/>
    <w:qFormat/>
    <w:rsid w:val="002950BF"/>
    <w:pPr>
      <w:keepNext/>
      <w:keepLines/>
      <w:spacing w:after="120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D60050"/>
    <w:pPr>
      <w:keepNext/>
      <w:keepLines/>
      <w:spacing w:after="120"/>
    </w:pPr>
    <w:rPr>
      <w:szCs w:val="20"/>
    </w:rPr>
  </w:style>
  <w:style w:type="paragraph" w:styleId="Bibliography">
    <w:name w:val="Bibliography"/>
    <w:basedOn w:val="Normal"/>
    <w:qFormat/>
    <w:rsid w:val="001713AA"/>
    <w:pPr>
      <w:spacing w:after="120" w:line="360" w:lineRule="auto"/>
    </w:p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1713AA"/>
    <w:pPr>
      <w:spacing w:before="100" w:after="100"/>
      <w:ind w:left="482" w:right="482"/>
    </w:pPr>
    <w:rPr>
      <w:i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2E0F47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2E0F47"/>
    <w:pPr>
      <w:keepNext/>
      <w:spacing w:after="0"/>
    </w:pPr>
    <w:rPr>
      <w:b/>
      <w:i w:val="0"/>
    </w:rPr>
  </w:style>
  <w:style w:type="paragraph" w:customStyle="1" w:styleId="ImageCaption">
    <w:name w:val="Image Caption"/>
    <w:basedOn w:val="Caption"/>
    <w:autoRedefine/>
    <w:qFormat/>
    <w:rsid w:val="001713AA"/>
    <w:rPr>
      <w:sz w:val="20"/>
    </w:rPr>
  </w:style>
  <w:style w:type="paragraph" w:customStyle="1" w:styleId="Figure">
    <w:name w:val="Figure"/>
    <w:basedOn w:val="Normal"/>
    <w:qFormat/>
    <w:rsid w:val="001713AA"/>
    <w:pPr>
      <w:spacing w:after="120"/>
    </w:pPr>
    <w:rPr>
      <w:i/>
      <w:sz w:val="20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2E0F47"/>
    <w:rPr>
      <w:rFonts w:ascii="Arial" w:hAnsi="Arial"/>
      <w:i/>
      <w:sz w:val="20"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rFonts w:ascii="Arial" w:hAnsi="Arial"/>
      <w:i/>
      <w:sz w:val="20"/>
    </w:rPr>
  </w:style>
  <w:style w:type="character" w:styleId="FootnoteReference">
    <w:name w:val="footnote reference"/>
    <w:basedOn w:val="CaptionChar"/>
    <w:rPr>
      <w:rFonts w:ascii="Arial" w:hAnsi="Arial"/>
      <w:i/>
      <w:sz w:val="20"/>
      <w:vertAlign w:val="superscript"/>
    </w:rPr>
  </w:style>
  <w:style w:type="character" w:styleId="Hyperlink">
    <w:name w:val="Hyperlink"/>
    <w:basedOn w:val="CaptionChar"/>
    <w:qFormat/>
    <w:rsid w:val="005F49E6"/>
    <w:rPr>
      <w:rFonts w:ascii="Arial" w:hAnsi="Arial"/>
      <w:i/>
      <w:color w:val="000000" w:themeColor="text1"/>
      <w:sz w:val="24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79513B"/>
    <w:pPr>
      <w:spacing w:before="240" w:line="259" w:lineRule="auto"/>
      <w:outlineLvl w:val="9"/>
    </w:pPr>
    <w:rPr>
      <w:rFonts w:asciiTheme="majorHAnsi" w:hAnsiTheme="majorHAnsi"/>
      <w:bCs w:val="0"/>
    </w:rPr>
  </w:style>
  <w:style w:type="paragraph" w:styleId="BodyText2">
    <w:name w:val="Body Text 2"/>
    <w:basedOn w:val="Normal"/>
    <w:link w:val="BodyText2Char"/>
    <w:qFormat/>
    <w:rsid w:val="00026CE5"/>
    <w:pPr>
      <w:spacing w:after="120" w:line="360" w:lineRule="auto"/>
    </w:pPr>
    <w:rPr>
      <w:color w:val="000000" w:themeColor="text1"/>
    </w:rPr>
  </w:style>
  <w:style w:type="character" w:customStyle="1" w:styleId="BodyText2Char">
    <w:name w:val="Body Text 2 Char"/>
    <w:basedOn w:val="DefaultParagraphFont"/>
    <w:link w:val="BodyText2"/>
    <w:rsid w:val="00026CE5"/>
    <w:rPr>
      <w:rFonts w:ascii="Arial" w:hAnsi="Arial"/>
      <w:color w:val="000000" w:themeColor="text1"/>
    </w:rPr>
  </w:style>
  <w:style w:type="paragraph" w:styleId="TOAHeading">
    <w:name w:val="toa heading"/>
    <w:basedOn w:val="Normal"/>
    <w:next w:val="Normal"/>
    <w:autoRedefine/>
    <w:rsid w:val="002E0F47"/>
    <w:pPr>
      <w:spacing w:before="120" w:after="120"/>
    </w:pPr>
    <w:rPr>
      <w:rFonts w:eastAsiaTheme="majorEastAsia" w:cstheme="majorBidi"/>
      <w:b/>
      <w:bCs/>
    </w:rPr>
  </w:style>
  <w:style w:type="paragraph" w:styleId="TOC1">
    <w:name w:val="toc 1"/>
    <w:basedOn w:val="Normal"/>
    <w:next w:val="Normal"/>
    <w:autoRedefine/>
    <w:qFormat/>
    <w:rsid w:val="002E0F47"/>
    <w:pPr>
      <w:spacing w:after="100"/>
    </w:pPr>
  </w:style>
  <w:style w:type="paragraph" w:styleId="TOC2">
    <w:name w:val="toc 2"/>
    <w:basedOn w:val="Normal"/>
    <w:next w:val="Normal"/>
    <w:autoRedefine/>
    <w:qFormat/>
    <w:rsid w:val="002E0F47"/>
    <w:pPr>
      <w:spacing w:after="100"/>
      <w:ind w:left="238"/>
    </w:pPr>
  </w:style>
  <w:style w:type="paragraph" w:styleId="TOC3">
    <w:name w:val="toc 3"/>
    <w:basedOn w:val="Normal"/>
    <w:next w:val="Normal"/>
    <w:autoRedefine/>
    <w:qFormat/>
    <w:rsid w:val="002E0F47"/>
    <w:pPr>
      <w:spacing w:after="100"/>
      <w:ind w:left="482"/>
    </w:pPr>
  </w:style>
  <w:style w:type="paragraph" w:styleId="TOC4">
    <w:name w:val="toc 4"/>
    <w:basedOn w:val="Normal"/>
    <w:next w:val="Normal"/>
    <w:autoRedefine/>
    <w:qFormat/>
    <w:rsid w:val="002E0F47"/>
    <w:pPr>
      <w:spacing w:after="100"/>
      <w:ind w:left="720"/>
    </w:pPr>
    <w:rPr>
      <w:color w:val="000000" w:themeColor="text1"/>
    </w:rPr>
  </w:style>
  <w:style w:type="character" w:styleId="FollowedHyperlink">
    <w:name w:val="FollowedHyperlink"/>
    <w:basedOn w:val="DefaultParagraphFont"/>
    <w:qFormat/>
    <w:rsid w:val="0041483D"/>
    <w:rPr>
      <w:rFonts w:ascii="Arial" w:hAnsi="Arial"/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autoRedefine/>
    <w:qFormat/>
    <w:rsid w:val="008723AB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rsid w:val="008723AB"/>
    <w:rPr>
      <w:rFonts w:ascii="Arial" w:hAnsi="Arial"/>
      <w:i/>
      <w:iCs/>
      <w:color w:val="000000" w:themeColor="text1"/>
      <w:sz w:val="20"/>
    </w:rPr>
  </w:style>
  <w:style w:type="character" w:styleId="LineNumber">
    <w:name w:val="line number"/>
    <w:basedOn w:val="DefaultParagraphFont"/>
    <w:qFormat/>
    <w:rsid w:val="001B3AAB"/>
    <w:rPr>
      <w:rFonts w:ascii="Arial" w:hAnsi="Arial"/>
    </w:rPr>
  </w:style>
  <w:style w:type="paragraph" w:styleId="NoSpacing">
    <w:name w:val="No Spacing"/>
    <w:rsid w:val="005B6C33"/>
    <w:pPr>
      <w:spacing w:after="0"/>
    </w:pPr>
    <w:rPr>
      <w:rFonts w:ascii="Arial" w:hAnsi="Arial"/>
    </w:rPr>
  </w:style>
  <w:style w:type="paragraph" w:styleId="ListBullet3">
    <w:name w:val="List Bullet 3"/>
    <w:basedOn w:val="Normal"/>
    <w:rsid w:val="001713AA"/>
    <w:pPr>
      <w:numPr>
        <w:numId w:val="3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026CE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F2AA72-5011-054B-A334-A0EA81FE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Didier Brassard</cp:lastModifiedBy>
  <cp:revision>19</cp:revision>
  <dcterms:created xsi:type="dcterms:W3CDTF">2017-12-27T05:22:00Z</dcterms:created>
  <dcterms:modified xsi:type="dcterms:W3CDTF">2024-05-28T17:33:00Z</dcterms:modified>
</cp:coreProperties>
</file>